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14" w:rsidRDefault="00B60614" w:rsidP="005D72F1">
      <w:pPr>
        <w:pStyle w:val="Body"/>
      </w:pPr>
    </w:p>
    <w:p w:rsidR="00B60614" w:rsidRDefault="00B60614" w:rsidP="005D72F1">
      <w:pPr>
        <w:pStyle w:val="Body"/>
      </w:pPr>
    </w:p>
    <w:p w:rsidR="00B60614" w:rsidRDefault="00B60614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AF46DB" w:rsidRDefault="00AF46DB" w:rsidP="005D72F1">
      <w:pPr>
        <w:pStyle w:val="Body"/>
      </w:pPr>
    </w:p>
    <w:p w:rsidR="004343A4" w:rsidRDefault="00594C67" w:rsidP="00EE23CE">
      <w:pPr>
        <w:pStyle w:val="Candidate"/>
      </w:pPr>
      <w:bookmarkStart w:id="0" w:name="Name"/>
      <w:proofErr w:type="spellStart"/>
      <w:r w:rsidRPr="00EE23CE">
        <w:rPr>
          <w:rStyle w:val="CandidateChar"/>
          <w:b/>
        </w:rPr>
        <w:t>First</w:t>
      </w:r>
      <w:r w:rsidR="00576430" w:rsidRPr="00EE23CE">
        <w:rPr>
          <w:rStyle w:val="CandidateChar"/>
          <w:b/>
        </w:rPr>
        <w:t>_</w:t>
      </w:r>
      <w:r w:rsidRPr="00EE23CE">
        <w:rPr>
          <w:rStyle w:val="CandidateChar"/>
          <w:b/>
        </w:rPr>
        <w:t>LastName</w:t>
      </w:r>
      <w:bookmarkEnd w:id="0"/>
      <w:proofErr w:type="spellEnd"/>
      <w:r w:rsidR="00863EF6">
        <w:t xml:space="preserve">, </w:t>
      </w:r>
      <w:proofErr w:type="spellStart"/>
      <w:r w:rsidR="00EE23CE">
        <w:t>PharmD</w:t>
      </w:r>
      <w:proofErr w:type="spellEnd"/>
      <w:r w:rsidR="00EE23CE">
        <w:t xml:space="preserve"> Candidate</w:t>
      </w:r>
    </w:p>
    <w:p w:rsidR="004343A4" w:rsidRDefault="004343A4" w:rsidP="00EE23CE">
      <w:pPr>
        <w:pStyle w:val="Candidate"/>
      </w:pPr>
      <w:r>
        <w:t>PGY1 Pharmacy Residency Candidate</w:t>
      </w:r>
    </w:p>
    <w:p w:rsidR="004343A4" w:rsidRDefault="00576430" w:rsidP="00EE23CE">
      <w:pPr>
        <w:pStyle w:val="Candidate"/>
      </w:pPr>
      <w:bookmarkStart w:id="1" w:name="Date"/>
      <w:proofErr w:type="spellStart"/>
      <w:r>
        <w:t>InterviewDate</w:t>
      </w:r>
      <w:proofErr w:type="spellEnd"/>
    </w:p>
    <w:bookmarkEnd w:id="1"/>
    <w:p w:rsidR="00AF46DB" w:rsidRDefault="00AF46DB" w:rsidP="00AF46DB">
      <w:pPr>
        <w:pStyle w:val="Body"/>
        <w:rPr>
          <w:rFonts w:cstheme="minorHAnsi"/>
        </w:rPr>
      </w:pPr>
    </w:p>
    <w:p w:rsidR="004343A4" w:rsidRDefault="004343A4" w:rsidP="00AF46DB">
      <w:pPr>
        <w:pStyle w:val="Body"/>
        <w:rPr>
          <w:rFonts w:cstheme="minorHAnsi"/>
        </w:rPr>
      </w:pPr>
    </w:p>
    <w:p w:rsidR="00AF46DB" w:rsidRPr="00AF46DB" w:rsidRDefault="00AF46DB" w:rsidP="00AF46DB">
      <w:pPr>
        <w:pStyle w:val="Body"/>
      </w:pPr>
      <w:bookmarkStart w:id="2" w:name="_GoBack"/>
      <w:bookmarkEnd w:id="2"/>
    </w:p>
    <w:sectPr w:rsidR="00AF46DB" w:rsidRPr="00AF46DB" w:rsidSect="00B60614">
      <w:headerReference w:type="first" r:id="rId7"/>
      <w:footerReference w:type="first" r:id="rId8"/>
      <w:pgSz w:w="12240" w:h="15840"/>
      <w:pgMar w:top="1339" w:right="1440" w:bottom="1080" w:left="1440" w:header="720" w:footer="4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CFF" w:rsidRDefault="00E86CFF">
      <w:r>
        <w:separator/>
      </w:r>
    </w:p>
  </w:endnote>
  <w:endnote w:type="continuationSeparator" w:id="0">
    <w:p w:rsidR="00E86CFF" w:rsidRDefault="00E8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7E" w:rsidRDefault="00BD737E">
    <w:pPr>
      <w:pStyle w:val="AddressPhone"/>
    </w:pPr>
    <w:r>
      <w:rPr>
        <w:rStyle w:val="AddressPhone-BOLD"/>
      </w:rPr>
      <w:t xml:space="preserve">Memorial Hermann Texas Medical </w:t>
    </w:r>
    <w:proofErr w:type="gramStart"/>
    <w:r>
      <w:rPr>
        <w:rStyle w:val="AddressPhone-BOLD"/>
      </w:rPr>
      <w:t>Center</w:t>
    </w:r>
    <w:r>
      <w:t xml:space="preserve">  6411</w:t>
    </w:r>
    <w:proofErr w:type="gramEnd"/>
    <w:r>
      <w:t xml:space="preserve"> Fannin  Houston, Texas 77030  </w:t>
    </w:r>
    <w:r>
      <w:rPr>
        <w:rStyle w:val="AddressPhone-BOLD"/>
      </w:rPr>
      <w:t>P</w:t>
    </w:r>
    <w:r>
      <w:rPr>
        <w:sz w:val="14"/>
      </w:rPr>
      <w:t>713-704-4000</w:t>
    </w:r>
    <w:r>
      <w:t xml:space="preserve">  memorialhermann.org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CFF" w:rsidRDefault="00E86CFF">
      <w:r>
        <w:separator/>
      </w:r>
    </w:p>
  </w:footnote>
  <w:footnote w:type="continuationSeparator" w:id="0">
    <w:p w:rsidR="00E86CFF" w:rsidRDefault="00E8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37E" w:rsidRDefault="00BD73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A91D08" wp14:editId="73CBBC68">
              <wp:simplePos x="0" y="0"/>
              <wp:positionH relativeFrom="column">
                <wp:posOffset>4166235</wp:posOffset>
              </wp:positionH>
              <wp:positionV relativeFrom="paragraph">
                <wp:posOffset>802640</wp:posOffset>
              </wp:positionV>
              <wp:extent cx="1847215" cy="815340"/>
              <wp:effectExtent l="3810" t="2540" r="0" b="127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81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37E" w:rsidRDefault="00BD737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906E2" wp14:editId="0719DE01">
                                <wp:extent cx="1653540" cy="670560"/>
                                <wp:effectExtent l="19050" t="0" r="3810" b="0"/>
                                <wp:docPr id="3" name="Picture 3" descr=":::::::zDesign Resources: Logos:MemorialHermann:03-16-06_FromRBMM:TexasMedical:LOW RES_ON SCREEN:SMALL USE:MHH TexasMed RGB_SM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:::::::zDesign Resources: Logos:MemorialHermann:03-16-06_FromRBMM:TexasMedical:LOW RES_ON SCREEN:SMALL USE:MHH TexasMed RGB_SM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3540" cy="670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64008" rIns="27432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28.05pt;margin-top:63.2pt;width:145.45pt;height:6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" filled="f" fillcolor="black" stroked="f">
              <v:textbox inset=",5.04pt,2.16pt">
                <w:txbxContent>
                  <w:p w:rsidR="00BD737E" w:rsidRDefault="00BD737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CC906E2" wp14:editId="0719DE01">
                          <wp:extent cx="1653540" cy="670560"/>
                          <wp:effectExtent l="19050" t="0" r="3810" b="0"/>
                          <wp:docPr id="3" name="Picture 3" descr=":::::::zDesign Resources: Logos:MemorialHermann:03-16-06_FromRBMM:TexasMedical:LOW RES_ON SCREEN:SMALL USE:MHH TexasMed RGB_SM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:::::::zDesign Resources: Logos:MemorialHermann:03-16-06_FromRBMM:TexasMedical:LOW RES_ON SCREEN:SMALL USE:MHH TexasMed RGB_SM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3540" cy="670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97"/>
    <w:rsid w:val="00007AC5"/>
    <w:rsid w:val="000A2DA4"/>
    <w:rsid w:val="001A0F42"/>
    <w:rsid w:val="001D74AB"/>
    <w:rsid w:val="001E3BDC"/>
    <w:rsid w:val="002670CC"/>
    <w:rsid w:val="002A3BF1"/>
    <w:rsid w:val="002F6F59"/>
    <w:rsid w:val="00395787"/>
    <w:rsid w:val="004343A4"/>
    <w:rsid w:val="00453773"/>
    <w:rsid w:val="004853FB"/>
    <w:rsid w:val="00490B5A"/>
    <w:rsid w:val="005551F3"/>
    <w:rsid w:val="00576430"/>
    <w:rsid w:val="005932DC"/>
    <w:rsid w:val="00594C67"/>
    <w:rsid w:val="005C0CED"/>
    <w:rsid w:val="005C6FDE"/>
    <w:rsid w:val="005D72F1"/>
    <w:rsid w:val="005F48DA"/>
    <w:rsid w:val="005F5A4D"/>
    <w:rsid w:val="00602603"/>
    <w:rsid w:val="00625F97"/>
    <w:rsid w:val="00634EE1"/>
    <w:rsid w:val="00646465"/>
    <w:rsid w:val="006A09CE"/>
    <w:rsid w:val="0071388B"/>
    <w:rsid w:val="00746F99"/>
    <w:rsid w:val="00765ABA"/>
    <w:rsid w:val="00781518"/>
    <w:rsid w:val="00783010"/>
    <w:rsid w:val="008418D2"/>
    <w:rsid w:val="00863EF6"/>
    <w:rsid w:val="00877182"/>
    <w:rsid w:val="00893DA9"/>
    <w:rsid w:val="008C7AE0"/>
    <w:rsid w:val="008D0708"/>
    <w:rsid w:val="008E4C25"/>
    <w:rsid w:val="008F0812"/>
    <w:rsid w:val="009948B7"/>
    <w:rsid w:val="009B4D80"/>
    <w:rsid w:val="009D033D"/>
    <w:rsid w:val="009D2B63"/>
    <w:rsid w:val="009D3E23"/>
    <w:rsid w:val="009F48CF"/>
    <w:rsid w:val="00A06F65"/>
    <w:rsid w:val="00A27072"/>
    <w:rsid w:val="00A96D68"/>
    <w:rsid w:val="00AD5C21"/>
    <w:rsid w:val="00AF46DB"/>
    <w:rsid w:val="00B34A38"/>
    <w:rsid w:val="00B60614"/>
    <w:rsid w:val="00B7343F"/>
    <w:rsid w:val="00B7427C"/>
    <w:rsid w:val="00BD737E"/>
    <w:rsid w:val="00C25E10"/>
    <w:rsid w:val="00CE2AC5"/>
    <w:rsid w:val="00CF2DEE"/>
    <w:rsid w:val="00CF4B67"/>
    <w:rsid w:val="00D4053C"/>
    <w:rsid w:val="00D43720"/>
    <w:rsid w:val="00D50026"/>
    <w:rsid w:val="00D95B54"/>
    <w:rsid w:val="00DC3C05"/>
    <w:rsid w:val="00DE1E86"/>
    <w:rsid w:val="00DE291B"/>
    <w:rsid w:val="00E10386"/>
    <w:rsid w:val="00E41F44"/>
    <w:rsid w:val="00E4506D"/>
    <w:rsid w:val="00E86CFF"/>
    <w:rsid w:val="00ED1146"/>
    <w:rsid w:val="00ED7371"/>
    <w:rsid w:val="00EE23CE"/>
    <w:rsid w:val="00EF2569"/>
    <w:rsid w:val="00F05067"/>
    <w:rsid w:val="00F259C0"/>
    <w:rsid w:val="00F561D2"/>
    <w:rsid w:val="00FC5735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06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60614"/>
    <w:pPr>
      <w:tabs>
        <w:tab w:val="center" w:pos="4320"/>
        <w:tab w:val="right" w:pos="8640"/>
      </w:tabs>
    </w:pPr>
  </w:style>
  <w:style w:type="paragraph" w:customStyle="1" w:styleId="Body">
    <w:name w:val="•Body"/>
    <w:basedOn w:val="Normal"/>
    <w:link w:val="BodyChar"/>
    <w:rsid w:val="00B60614"/>
    <w:pPr>
      <w:spacing w:line="280" w:lineRule="exact"/>
    </w:pPr>
    <w:rPr>
      <w:rFonts w:ascii="Times" w:hAnsi="Times"/>
      <w:sz w:val="22"/>
    </w:rPr>
  </w:style>
  <w:style w:type="character" w:customStyle="1" w:styleId="Body-NOsCAPS">
    <w:name w:val="•Body-NOs/CAPS"/>
    <w:basedOn w:val="DefaultParagraphFont"/>
    <w:rsid w:val="00B60614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E"/>
    <w:rPr>
      <w:rFonts w:ascii="Tahoma" w:hAnsi="Tahoma" w:cs="Tahoma"/>
      <w:sz w:val="16"/>
      <w:szCs w:val="16"/>
    </w:rPr>
  </w:style>
  <w:style w:type="paragraph" w:customStyle="1" w:styleId="AddressPhone">
    <w:name w:val="•Address &amp; Phone"/>
    <w:basedOn w:val="Normal"/>
    <w:rsid w:val="00B60614"/>
    <w:pPr>
      <w:spacing w:line="200" w:lineRule="exact"/>
    </w:pPr>
    <w:rPr>
      <w:rFonts w:ascii="Arial" w:hAnsi="Arial"/>
      <w:sz w:val="15"/>
    </w:rPr>
  </w:style>
  <w:style w:type="character" w:customStyle="1" w:styleId="AddressPhone-BOLD">
    <w:name w:val="•Address &amp; Phone-BOLD"/>
    <w:rsid w:val="00B60614"/>
    <w:rPr>
      <w:b/>
      <w:sz w:val="14"/>
    </w:rPr>
  </w:style>
  <w:style w:type="character" w:customStyle="1" w:styleId="AddressPhone-NOsCAPS">
    <w:name w:val="•Address &amp; Phone-NOs/CAPS"/>
    <w:rsid w:val="00B60614"/>
    <w:rPr>
      <w:sz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25F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andidate">
    <w:name w:val="Candidate"/>
    <w:basedOn w:val="Body"/>
    <w:link w:val="CandidateChar"/>
    <w:qFormat/>
    <w:rsid w:val="00EE23CE"/>
    <w:pPr>
      <w:jc w:val="center"/>
    </w:pPr>
    <w:rPr>
      <w:b/>
    </w:rPr>
  </w:style>
  <w:style w:type="character" w:customStyle="1" w:styleId="BodyChar">
    <w:name w:val="•Body Char"/>
    <w:basedOn w:val="DefaultParagraphFont"/>
    <w:link w:val="Body"/>
    <w:rsid w:val="00EE23CE"/>
    <w:rPr>
      <w:rFonts w:ascii="Times" w:hAnsi="Times"/>
      <w:sz w:val="22"/>
    </w:rPr>
  </w:style>
  <w:style w:type="character" w:customStyle="1" w:styleId="CandidateChar">
    <w:name w:val="Candidate Char"/>
    <w:basedOn w:val="BodyChar"/>
    <w:link w:val="Candidate"/>
    <w:rsid w:val="00EE23CE"/>
    <w:rPr>
      <w:rFonts w:ascii="Times" w:hAnsi="Times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1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06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60614"/>
    <w:pPr>
      <w:tabs>
        <w:tab w:val="center" w:pos="4320"/>
        <w:tab w:val="right" w:pos="8640"/>
      </w:tabs>
    </w:pPr>
  </w:style>
  <w:style w:type="paragraph" w:customStyle="1" w:styleId="Body">
    <w:name w:val="•Body"/>
    <w:basedOn w:val="Normal"/>
    <w:link w:val="BodyChar"/>
    <w:rsid w:val="00B60614"/>
    <w:pPr>
      <w:spacing w:line="280" w:lineRule="exact"/>
    </w:pPr>
    <w:rPr>
      <w:rFonts w:ascii="Times" w:hAnsi="Times"/>
      <w:sz w:val="22"/>
    </w:rPr>
  </w:style>
  <w:style w:type="character" w:customStyle="1" w:styleId="Body-NOsCAPS">
    <w:name w:val="•Body-NOs/CAPS"/>
    <w:basedOn w:val="DefaultParagraphFont"/>
    <w:rsid w:val="00B60614"/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CE"/>
    <w:rPr>
      <w:rFonts w:ascii="Tahoma" w:hAnsi="Tahoma" w:cs="Tahoma"/>
      <w:sz w:val="16"/>
      <w:szCs w:val="16"/>
    </w:rPr>
  </w:style>
  <w:style w:type="paragraph" w:customStyle="1" w:styleId="AddressPhone">
    <w:name w:val="•Address &amp; Phone"/>
    <w:basedOn w:val="Normal"/>
    <w:rsid w:val="00B60614"/>
    <w:pPr>
      <w:spacing w:line="200" w:lineRule="exact"/>
    </w:pPr>
    <w:rPr>
      <w:rFonts w:ascii="Arial" w:hAnsi="Arial"/>
      <w:sz w:val="15"/>
    </w:rPr>
  </w:style>
  <w:style w:type="character" w:customStyle="1" w:styleId="AddressPhone-BOLD">
    <w:name w:val="•Address &amp; Phone-BOLD"/>
    <w:rsid w:val="00B60614"/>
    <w:rPr>
      <w:b/>
      <w:sz w:val="14"/>
    </w:rPr>
  </w:style>
  <w:style w:type="character" w:customStyle="1" w:styleId="AddressPhone-NOsCAPS">
    <w:name w:val="•Address &amp; Phone-NOs/CAPS"/>
    <w:rsid w:val="00B60614"/>
    <w:rPr>
      <w:sz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25F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andidate">
    <w:name w:val="Candidate"/>
    <w:basedOn w:val="Body"/>
    <w:link w:val="CandidateChar"/>
    <w:qFormat/>
    <w:rsid w:val="00EE23CE"/>
    <w:pPr>
      <w:jc w:val="center"/>
    </w:pPr>
    <w:rPr>
      <w:b/>
    </w:rPr>
  </w:style>
  <w:style w:type="character" w:customStyle="1" w:styleId="BodyChar">
    <w:name w:val="•Body Char"/>
    <w:basedOn w:val="DefaultParagraphFont"/>
    <w:link w:val="Body"/>
    <w:rsid w:val="00EE23CE"/>
    <w:rPr>
      <w:rFonts w:ascii="Times" w:hAnsi="Times"/>
      <w:sz w:val="22"/>
    </w:rPr>
  </w:style>
  <w:style w:type="character" w:customStyle="1" w:styleId="CandidateChar">
    <w:name w:val="Candidate Char"/>
    <w:basedOn w:val="BodyChar"/>
    <w:link w:val="Candidate"/>
    <w:rsid w:val="00EE23CE"/>
    <w:rPr>
      <w:rFonts w:ascii="Times" w:hAnsi="Times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gulbis\Application%20Data\Microsoft\Templates\Memorial%20Hermann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Memorial Hermann Letter.dotx</Template>
  <TotalTime>11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4, 2006</vt:lpstr>
    </vt:vector>
  </TitlesOfParts>
  <Company>RBMM</Company>
  <LinksUpToDate>false</LinksUpToDate>
  <CharactersWithSpaces>91</CharactersWithSpaces>
  <SharedDoc>false</SharedDoc>
  <HLinks>
    <vt:vector size="6" baseType="variant">
      <vt:variant>
        <vt:i4>2097164</vt:i4>
      </vt:variant>
      <vt:variant>
        <vt:i4>2016</vt:i4>
      </vt:variant>
      <vt:variant>
        <vt:i4>1025</vt:i4>
      </vt:variant>
      <vt:variant>
        <vt:i4>1</vt:i4>
      </vt:variant>
      <vt:variant>
        <vt:lpwstr>:::::::zDesign Resources: Logos:MemorialHermann:03-16-06_FromRBMM:TexasMedical:LOW RES_ON SCREEN:SMALL USE:MHH TexasMed RGB_SM.jpg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4, 2006</dc:title>
  <dc:creator>Gulbis, Brian</dc:creator>
  <cp:lastModifiedBy>Brian Gulbis</cp:lastModifiedBy>
  <cp:revision>8</cp:revision>
  <cp:lastPrinted>2016-02-03T18:15:00Z</cp:lastPrinted>
  <dcterms:created xsi:type="dcterms:W3CDTF">2017-01-27T20:46:00Z</dcterms:created>
  <dcterms:modified xsi:type="dcterms:W3CDTF">2017-02-01T16:04:00Z</dcterms:modified>
</cp:coreProperties>
</file>